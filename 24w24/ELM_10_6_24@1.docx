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Klopné obvody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V rámci domácí přípravy si zopakujte problematiku sekvenčních logických obvodů.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Realizujte asynchronní klopný obvod RS pomocí hradel NAND.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Realizujte asynchronní klopný obvod RS pomocí hradel NOR.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Realizujte synchronní klopný obvod RS pomocí hradel NAND (RST).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Realizujte klopný obvod 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Realizujte klopný obvod JK, prověřte jeho chování v závislosti na signálech přivedených na jednotlivé vstupy.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Pomocí JK klopného obvodu realizujte dvoubitový čítač (pro čítání vpřed, vzad).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Do závěrečných poznámek zpracujte stručný výtah z katalogových listů všech integrovaných obvodů, které byly v úloze použity.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Proveďte zhodnocení a závěr měření.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spacing w:lineRule="auto" w:line="240"/>
        <w:rPr/>
      </w:pPr>
      <w:r>
        <w:rPr/>
        <w:t>Klopné obvody slouží pro vyhodnocení hodnot číslicových vstupních proměnných - signálů (vstupních stavů) podle předem daných podmínek – vyhodnocení je provedeno přiřazením hodnot výstupním proměnným (výstupní stavy). Každý klopný obvod lze popsat tabulkou transformací, v níž je zaznamenáno, jak ten který obvod reaguje na vstupní stav, případně jaké signály musíme připojit na vstupy, aby došlo k žádané transformaci výstupního signálu.</w:t>
      </w:r>
    </w:p>
    <w:p>
      <w:pPr>
        <w:pStyle w:val="Normal"/>
        <w:rPr/>
      </w:pPr>
      <w:r>
        <w:rPr/>
        <w:t>Rozeznáváme tyto transformace výstupních signálů: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514475" cy="1038225"/>
            <wp:effectExtent l="0" t="0" r="0" b="0"/>
            <wp:docPr id="1" name="Obrázek 1" descr="graf transformace 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graf transformace M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38275" cy="1019175"/>
            <wp:effectExtent l="0" t="0" r="0" b="0"/>
            <wp:docPr id="2" name="Obrázek 2" descr="graf transformace 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graf transformace M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Paměťové transformace (označované „M“)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886075" cy="762000"/>
            <wp:effectExtent l="0" t="0" r="0" b="0"/>
            <wp:docPr id="3" name="Obrázek 3" descr="graf transformac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graf transformac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Jedničková transformace (označovaná „1“)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838450" cy="704850"/>
            <wp:effectExtent l="0" t="0" r="0" b="0"/>
            <wp:docPr id="4" name="Obrázek 4" descr="graf transformac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graf transformace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Nulová transformace (označovaná „0“)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533650" cy="619125"/>
            <wp:effectExtent l="0" t="0" r="0" b="0"/>
            <wp:docPr id="5" name="Obrázek 5" descr="graf transformace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graf transformace 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Klopná transformace (označovaná „K“)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Každý klopný obvod využívá některé z výše uvedených transformací, obvody pracující s transformací M lze zařadit mezi paměťové členy.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Transformace klopného obvodu R-S</w:t>
      </w:r>
    </w:p>
    <w:tbl>
      <w:tblPr>
        <w:tblW w:w="6527" w:type="dxa"/>
        <w:jc w:val="center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80"/>
        <w:gridCol w:w="579"/>
        <w:gridCol w:w="701"/>
        <w:gridCol w:w="1353"/>
        <w:gridCol w:w="959"/>
        <w:gridCol w:w="580"/>
        <w:gridCol w:w="615"/>
        <w:gridCol w:w="579"/>
        <w:gridCol w:w="580"/>
      </w:tblGrid>
      <w:tr>
        <w:trPr>
          <w:tblHeader w:val="true"/>
          <w:trHeight w:val="255" w:hRule="atLeast"/>
          <w:cantSplit w:val="true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Transformace</w:t>
            </w:r>
          </w:p>
        </w:tc>
        <w:tc>
          <w:tcPr>
            <w:tcW w:w="959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59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59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--------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--------</w:t>
            </w:r>
          </w:p>
        </w:tc>
        <w:tc>
          <w:tcPr>
            <w:tcW w:w="959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  <w:t>Poznámka: X je neurčitý stav, v tomto případě znamená, že v takto označených polích může proměnná R nebo S nabýt kterýkoli ze stavů (logická 0 nebo logická 1).</w:t>
      </w:r>
    </w:p>
    <w:p>
      <w:pPr>
        <w:pStyle w:val="Normal"/>
        <w:rPr/>
      </w:pPr>
      <w:r>
        <w:rPr/>
        <w:t>Tento obvod využívá transformace paměťovou, nulovou a jedničkovou. Stav, kdy obě vstupní proměnné mají hodnotu logické 1 je zakázán.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Transformace klopného obvodu T</w:t>
      </w:r>
    </w:p>
    <w:tbl>
      <w:tblPr>
        <w:tblW w:w="6451" w:type="dxa"/>
        <w:jc w:val="left"/>
        <w:tblInd w:w="1303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623"/>
        <w:gridCol w:w="809"/>
        <w:gridCol w:w="1454"/>
        <w:gridCol w:w="1032"/>
        <w:gridCol w:w="624"/>
        <w:gridCol w:w="660"/>
        <w:gridCol w:w="625"/>
        <w:gridCol w:w="623"/>
      </w:tblGrid>
      <w:tr>
        <w:trPr>
          <w:tblHeader w:val="true"/>
          <w:trHeight w:val="255" w:hRule="atLeast"/>
          <w:cantSplit w:val="true"/>
        </w:trPr>
        <w:tc>
          <w:tcPr>
            <w:tcW w:w="623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09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4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32" w:type="dxa"/>
            <w:tcBorders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</w:t>
            </w:r>
          </w:p>
        </w:tc>
      </w:tr>
      <w:tr>
        <w:trPr>
          <w:trHeight w:val="255" w:hRule="atLeast"/>
        </w:trPr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Transformace</w:t>
            </w:r>
          </w:p>
        </w:tc>
        <w:tc>
          <w:tcPr>
            <w:tcW w:w="1032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32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not Q(t)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032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623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09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32" w:type="dxa"/>
            <w:tcBorders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Tento obvod využívá pouze transformace klopnou a paměťovou, výstup překlopí z jednoho stavu do druhého, pokud je na vstupu T signál odpovídající logické hodnotě 1.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Transformace klopného obvodu J-K</w:t>
      </w:r>
    </w:p>
    <w:tbl>
      <w:tblPr>
        <w:tblW w:w="6579" w:type="dxa"/>
        <w:jc w:val="left"/>
        <w:tblInd w:w="1303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80"/>
        <w:gridCol w:w="579"/>
        <w:gridCol w:w="752"/>
        <w:gridCol w:w="1354"/>
        <w:gridCol w:w="960"/>
        <w:gridCol w:w="580"/>
        <w:gridCol w:w="614"/>
        <w:gridCol w:w="579"/>
        <w:gridCol w:w="580"/>
      </w:tblGrid>
      <w:tr>
        <w:trPr>
          <w:tblHeader w:val="true"/>
          <w:trHeight w:val="255" w:hRule="atLeast"/>
          <w:cantSplit w:val="true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Transformace</w:t>
            </w:r>
          </w:p>
        </w:tc>
        <w:tc>
          <w:tcPr>
            <w:tcW w:w="960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K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0"/>
                <w:szCs w:val="20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rPr>
                <w:rFonts w:ascii="Arial" w:hAnsi="Arial" w:cs="Arial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0"/>
                <w:szCs w:val="20"/>
              </w:rPr>
              <w:t>not Q(t)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0"/>
                <w:szCs w:val="20"/>
              </w:rPr>
              <w:t>K</w:t>
            </w:r>
          </w:p>
        </w:tc>
        <w:tc>
          <w:tcPr>
            <w:tcW w:w="960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  <w:t>Poznámka: stejně jako u obvodu RS značí X neurčitý stav, pole označená kurzívou (</w:t>
      </w:r>
      <w:r>
        <w:rPr>
          <w:i/>
          <w:iCs/>
        </w:rPr>
        <w:t>x</w:t>
      </w:r>
      <w:r>
        <w:rPr/>
        <w:t>) mají za následek klopnou transformaci K.</w:t>
      </w:r>
    </w:p>
    <w:p>
      <w:pPr>
        <w:pStyle w:val="Normal"/>
        <w:spacing w:lineRule="auto" w:line="240"/>
        <w:rPr/>
      </w:pPr>
      <w:r>
        <w:rPr/>
        <w:t>Tento klopný obvod je nejobecněji použitelný, neboť využívá všechny typy transformací.</w:t>
      </w:r>
    </w:p>
    <w:p>
      <w:pPr>
        <w:pStyle w:val="Normal"/>
        <w:spacing w:lineRule="auto" w:line="240"/>
        <w:rPr/>
      </w:pPr>
      <w:r>
        <w:rPr/>
        <w:t>Pomocí J-K klopného obvodu můžeme realizovat ostatní klopné obvody, které jsou tak jeho speciálním případem.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  <w:t>Tyto klopné obvody realizujeme jako asynchronní nebo jako synchronní. Logika realizovaná asynchronními obvody je rychlejší, ale je náchylnější k hazardům. Je proto náročnější na návrh, neboť již tento návrh musí snižovat pravděpodobnost vzniku hazardu. Synchronní logika je pomalejší, imunita vůči hazardům plyne z toho, že veškeré obvody pracují v rytmu podle taktovacího signálu, jehož dostatečně dlouhou periodou zajistíme jak odeznění všech přechodných dějů v jednotlivých hradlech, tak i různou dobu zpoždění v rozdílně dlouhých cestách datových signálů.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Transformace klopného obvodu D</w:t>
      </w:r>
    </w:p>
    <w:tbl>
      <w:tblPr>
        <w:tblW w:w="6527" w:type="dxa"/>
        <w:jc w:val="left"/>
        <w:tblInd w:w="1303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635"/>
        <w:gridCol w:w="768"/>
        <w:gridCol w:w="1485"/>
        <w:gridCol w:w="1054"/>
        <w:gridCol w:w="636"/>
        <w:gridCol w:w="674"/>
        <w:gridCol w:w="637"/>
        <w:gridCol w:w="637"/>
      </w:tblGrid>
      <w:tr>
        <w:trPr>
          <w:trHeight w:val="255" w:hRule="atLeast"/>
        </w:trPr>
        <w:tc>
          <w:tcPr>
            <w:tcW w:w="635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68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85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54" w:type="dxa"/>
            <w:tcBorders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Q(t)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</w:t>
            </w:r>
          </w:p>
        </w:tc>
      </w:tr>
      <w:tr>
        <w:trPr>
          <w:trHeight w:val="255" w:hRule="atLeast"/>
        </w:trPr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Q(t+1)</w:t>
            </w:r>
          </w:p>
        </w:tc>
        <w:tc>
          <w:tcPr>
            <w:tcW w:w="1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Transformace</w:t>
            </w:r>
          </w:p>
        </w:tc>
        <w:tc>
          <w:tcPr>
            <w:tcW w:w="105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5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635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68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85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54" w:type="dxa"/>
            <w:tcBorders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  <w:t>Poznámka: Zásadně v synchronní verzi, výstup se překlápí v přítomnosti taktovacího impulsu na vstupu T (někdy se značí CL), tedy při logické 1 (úroveň H) se přepisuje na výstup Q stav ze vstupu D, při logické 0 (úroveň L) je obvod blokován.</w:t>
      </w:r>
    </w:p>
    <w:p>
      <w:pPr>
        <w:pStyle w:val="Normal"/>
        <w:spacing w:lineRule="auto" w:line="240"/>
        <w:rPr/>
      </w:pPr>
      <w:r>
        <w:rPr/>
        <w:t>Velice často jsou klopné obvody realizovány tak, že mají symetrický výstup (máme k dispozici jak výstup v přímém provedení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>), tak i v negovaném provedení (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Q</m:t>
            </m:r>
          </m:e>
        </m:bar>
      </m:oMath>
      <w:r>
        <w:rPr/>
        <w:t>).</w:t>
      </w:r>
    </w:p>
    <w:p>
      <w:pPr>
        <w:pStyle w:val="Heading3"/>
        <w:rPr/>
      </w:pPr>
      <w:r>
        <w:rPr/>
        <w:t>Klopný obvod R-S-T</w:t>
      </w:r>
    </w:p>
    <w:p>
      <w:pPr>
        <w:pStyle w:val="Normal"/>
        <w:rPr/>
      </w:pPr>
      <w:r>
        <w:rPr/>
        <w:t>Jde o synchronizovanou verzi výše zmíněného klopného obvodu R-S. V případě, že je na taktovací vstup T přivedena logická 1 (H) je obvod uvolněn, tedy pracuje, v opačném případě T=0 (L) je obvod blokován.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514475" cy="1657350"/>
            <wp:effectExtent l="0" t="0" r="0" b="0"/>
            <wp:docPr id="6" name="Obrázek 6" descr="RS 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RS nan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cs-CZ"/>
        </w:rPr>
        <w:tab/>
        <w:tab/>
        <w:tab/>
        <w:tab/>
        <w:tab/>
      </w:r>
      <w:r>
        <w:rPr/>
        <w:drawing>
          <wp:inline distT="0" distB="0" distL="0" distR="0">
            <wp:extent cx="1514475" cy="1647825"/>
            <wp:effectExtent l="0" t="0" r="0" b="0"/>
            <wp:docPr id="7" name="Obrázek 7" descr="D:\Dokumenty\SPŠ\ELM\_SKRIPTA ELM\CIT\_skriptum suroviny\08 KlopObvody suroviny\RS n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D:\Dokumenty\SPŠ\ELM\_SKRIPTA ELM\CIT\_skriptum suroviny\08 KlopObvody suroviny\RS no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Klopný obvod R-S pomocí hradel NAND,</w:t>
        <w:tab/>
        <w:tab/>
        <w:tab/>
        <w:tab/>
        <w:tab/>
        <w:t>pomocí hradel NOR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095500" cy="1807845"/>
            <wp:effectExtent l="0" t="0" r="0" b="0"/>
            <wp:docPr id="8" name="Obrázek 8" descr="RST 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RST n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Klopný obvod R-S-T pomocí hradel NAND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00325" cy="1885950"/>
            <wp:effectExtent l="0" t="0" r="0" b="0"/>
            <wp:docPr id="9" name="Obrázek 9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Klopný obvod 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305300" cy="2962275"/>
            <wp:effectExtent l="0" t="0" r="0" b="0"/>
            <wp:docPr id="10" name="Obrázek 10" descr="08_Klop_Obvody_suroviny\JK na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08_Klop_Obvody_suroviny\JK nand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Klopný obvod J-K</w:t>
      </w:r>
    </w:p>
    <w:p>
      <w:pPr>
        <w:pStyle w:val="Heading2"/>
        <w:rPr/>
      </w:pPr>
      <w:r>
        <w:rPr/>
        <w:t>Postup měření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Prověříme funkci jednotlivých hradel v připravených integrovaných obvodech.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Pomocí hradel realizujeme vybraný klopný obvod (v rámci domácí přípravy načrtněte do značek přiložených v poznámkách propojení jednotlivých vývodů integrovaných obvodů.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Ověříme funkci (chování daného zapojení).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Body 2 a 3 opakujeme pro všechny schematicky naznačené realizace klopných obvodů.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Měření na klopném obvodu J-K (74112): Ověříme činnost asynchronních vstupů R a S podle stavové tabulky (stavová tabulka je shodná s klopným obvodem R-S, signály jsou na vstupu invertovány).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Dále prověříme univerzálnost J-K synchronního klopného obvodu, testujeme chování obvodu v závislosti na signálech J, K, T (CL), vstupy S a R jsou připojeny na H).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Realizujeme speciální případy tohoto obecného klopného obvodu a ověřujeme jejich funkci. (Jednotlivé obvody realizujeme následujícími způsoby: obvod RST – svorka J má funkci S, K má funkci R; obvod D: ke svorce K připojíme negovaný signál svorky J, který je současně vstupním signálem D; obvod Tv vznikne propojením svorek J a K, kdy signál Tv v logické 0 blokuje, v logické 1 obdržíme dělič dvěma - obvod T)</w:t>
      </w:r>
    </w:p>
    <w:p>
      <w:pPr>
        <w:pStyle w:val="ListParagraph"/>
        <w:numPr>
          <w:ilvl w:val="0"/>
          <w:numId w:val="2"/>
        </w:numPr>
        <w:rPr/>
      </w:pPr>
      <w:r>
        <w:rPr/>
        <w:t>Pomocí téhož obvodu realizujeme asynchronní dvoubitové čítače (vpřed i vzad, strukturu navrhněte v rámci domácí přípravy) Asynchronní vstupy proměnných S a R se v obou případech používají pro nastavení počátečního stavu klopného obvodu – vždy nastavujeme různé úrovně (H, L), na výstupu tak nastavíme H (čítač vpřed) nebo L (čítač vzad). Potom oba vstupy připojíme na H a ověříme funkci sestaveného obvodu.</w:t>
      </w:r>
    </w:p>
    <w:p>
      <w:pPr>
        <w:pStyle w:val="Heading2"/>
        <w:rPr/>
      </w:pPr>
      <w:r>
        <w:rPr/>
        <w:t>Otázky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/>
        <w:t>Jak se může projevit „hazard“ v sekvenčních logických obvodech (klopných obvodech)?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/>
        <w:t>Jakým způsobem se bráníme vzniku hazardu v sekvenčních obvodech?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Normal"/>
        <w:rPr/>
      </w:pPr>
      <w:r>
        <w:rPr/>
        <w:t>Zde proveďte záznam chování jednotlivých obvodů formou poznámek:</w:t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Chování klopného obvodu R-S sestaveného pomocí hradel NAND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860" cy="962025"/>
            <wp:effectExtent l="0" t="0" r="0" b="0"/>
            <wp:docPr id="11" name="Obráze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Chování klopného obvodu R-S sestaveného pomocí hradel NOR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860" cy="962025"/>
            <wp:effectExtent l="0" t="0" r="0" b="0"/>
            <wp:docPr id="12" name="Obrázek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Chování klopného obvodu 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860" cy="962025"/>
            <wp:effectExtent l="0" t="0" r="0" b="0"/>
            <wp:docPr id="13" name="Obráze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Chování klopného obvodu J-K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860" cy="962025"/>
            <wp:effectExtent l="0" t="0" r="0" b="0"/>
            <wp:docPr id="14" name="Obrázek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Chování klopného obvodu D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860" cy="962025"/>
            <wp:effectExtent l="0" t="0" r="0" b="0"/>
            <wp:docPr id="15" name="Obrázek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Chování klopného obvodu R-S-T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860" cy="962025"/>
            <wp:effectExtent l="0" t="0" r="0" b="0"/>
            <wp:docPr id="16" name="Obrázek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>
          <w:strike/>
        </w:rPr>
        <w:t>Vypočtěte předpokládanou proudovou spotřebu jednotlivých klopných obvodů dle technologie použité pro realizaci.</w:t>
      </w:r>
      <w:r>
        <w:rPr/>
        <w:t xml:space="preserve"> Do poznámek na konci protokolu sepište potřebné počty hradel jednotlivých typů integrovaných obvodů a jejich spotřebu dle katalogového listu.</w:t>
      </w:r>
    </w:p>
    <w:p>
      <w:pPr>
        <w:pStyle w:val="Normal"/>
        <w:rPr/>
      </w:pPr>
      <w:r>
        <w:rPr/>
      </w:r>
    </w:p>
    <w:p>
      <w:pPr>
        <w:pStyle w:val="Heading2"/>
        <w:rPr>
          <w:strike/>
        </w:rPr>
      </w:pPr>
      <w:r>
        <w:rPr>
          <w:strike/>
        </w:rPr>
        <w:t>Tabulky vypočtených hodnot</w:t>
      </w:r>
    </w:p>
    <w:p>
      <w:pPr>
        <w:pStyle w:val="Caption1"/>
        <w:keepNext w:val="true"/>
        <w:rPr>
          <w:strike/>
        </w:rPr>
      </w:pPr>
      <w:r>
        <w:rPr>
          <w:strike/>
        </w:rPr>
        <w:t xml:space="preserve">Tabulka </w:t>
      </w:r>
      <w:r>
        <w:rPr>
          <w:strike/>
        </w:rPr>
        <w:fldChar w:fldCharType="begin"/>
      </w:r>
      <w:r>
        <w:rPr>
          <w:strike/>
        </w:rPr>
        <w:instrText xml:space="preserve"> SEQ Tabulka \* ARABIC </w:instrText>
      </w:r>
      <w:r>
        <w:rPr>
          <w:strike/>
        </w:rPr>
        <w:fldChar w:fldCharType="separate"/>
      </w:r>
      <w:r>
        <w:rPr>
          <w:strike/>
        </w:rPr>
        <w:t>11</w:t>
      </w:r>
      <w:r>
        <w:rPr>
          <w:strike/>
        </w:rPr>
        <w:fldChar w:fldCharType="end"/>
      </w:r>
      <w:r>
        <w:rPr>
          <w:strike/>
        </w:rPr>
        <w:t>: Předpokládaný proud odebíraný klopnými obvody realizovanými hradly TTL</w:t>
      </w:r>
    </w:p>
    <w:tbl>
      <w:tblPr>
        <w:tblpPr w:vertAnchor="text" w:horzAnchor="margin" w:leftFromText="141" w:rightFromText="141" w:tblpX="3" w:tblpY="233"/>
        <w:tblW w:w="904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98"/>
        <w:gridCol w:w="1300"/>
        <w:gridCol w:w="1300"/>
        <w:gridCol w:w="1285"/>
        <w:gridCol w:w="1286"/>
        <w:gridCol w:w="1288"/>
        <w:gridCol w:w="1285"/>
      </w:tblGrid>
      <w:tr>
        <w:trPr/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obvod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R-S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(NAND)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R-S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(NOR)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T</w:t>
            </w: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J-K</w:t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D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R-S-T</w:t>
            </w:r>
          </w:p>
        </w:tc>
      </w:tr>
      <w:tr>
        <w:trPr/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I ( … )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</w:tr>
    </w:tbl>
    <w:p>
      <w:pPr>
        <w:pStyle w:val="Normal"/>
        <w:jc w:val="center"/>
        <w:rPr>
          <w:strike/>
        </w:rPr>
      </w:pPr>
      <w:r>
        <w:rPr>
          <w:strike/>
        </w:rPr>
      </w:r>
    </w:p>
    <w:p>
      <w:pPr>
        <w:pStyle w:val="Caption1"/>
        <w:keepNext w:val="true"/>
        <w:rPr>
          <w:strike/>
        </w:rPr>
      </w:pPr>
      <w:r>
        <w:rPr>
          <w:strike/>
        </w:rPr>
        <w:t xml:space="preserve">Tabulka </w:t>
      </w:r>
      <w:r>
        <w:rPr>
          <w:strike/>
        </w:rPr>
        <w:fldChar w:fldCharType="begin"/>
      </w:r>
      <w:r>
        <w:rPr>
          <w:strike/>
        </w:rPr>
        <w:instrText xml:space="preserve"> SEQ Tabulka \* ARABIC </w:instrText>
      </w:r>
      <w:r>
        <w:rPr>
          <w:strike/>
        </w:rPr>
        <w:fldChar w:fldCharType="separate"/>
      </w:r>
      <w:r>
        <w:rPr>
          <w:strike/>
        </w:rPr>
        <w:t>12</w:t>
      </w:r>
      <w:r>
        <w:rPr>
          <w:strike/>
        </w:rPr>
        <w:fldChar w:fldCharType="end"/>
      </w:r>
      <w:r>
        <w:rPr>
          <w:strike/>
        </w:rPr>
        <w:t>: Předpokládaný proud odebíraný klopnými obvody realizovanými hradly CMOS</w:t>
      </w:r>
    </w:p>
    <w:tbl>
      <w:tblPr>
        <w:tblpPr w:vertAnchor="text" w:horzAnchor="margin" w:leftFromText="141" w:rightFromText="141" w:tblpX="3" w:tblpY="233"/>
        <w:tblW w:w="904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98"/>
        <w:gridCol w:w="1300"/>
        <w:gridCol w:w="1300"/>
        <w:gridCol w:w="1285"/>
        <w:gridCol w:w="1286"/>
        <w:gridCol w:w="1288"/>
        <w:gridCol w:w="1285"/>
      </w:tblGrid>
      <w:tr>
        <w:trPr/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obvod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R-S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(NAND)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R-S</w:t>
            </w:r>
          </w:p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(NOR)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T</w:t>
            </w: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J-K</w:t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D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R-S-T</w:t>
            </w:r>
          </w:p>
        </w:tc>
      </w:tr>
      <w:tr>
        <w:trPr/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I ( … )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200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V této úloze nejsou dosud žádné grafy k vypracování.</w:t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7"/>
        <w:gridCol w:w="1797"/>
        <w:gridCol w:w="1798"/>
        <w:gridCol w:w="1813"/>
        <w:gridCol w:w="1811"/>
      </w:tblGrid>
      <w:tr>
        <w:trPr/>
        <w:tc>
          <w:tcPr>
            <w:tcW w:w="1807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7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79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1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 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282/2021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 ks</w:t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7402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7404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281/2021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74112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Selector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/>
              <w:t>DHM-EL-13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Probe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/>
              <w:t>DHM-EL-13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Generátor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Time Base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DHM-EL-15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EL-963/2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 bodů</w:t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 bodů</w:t>
            </w:r>
            <w:bookmarkStart w:id="0" w:name="_GoBack"/>
            <w:bookmarkEnd w:id="0"/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Rozkreslení pinů</w:t>
      </w:r>
    </w:p>
    <w:p>
      <w:pPr>
        <w:pStyle w:val="Heading4"/>
        <w:rPr/>
      </w:pPr>
      <w:r>
        <w:rPr/>
        <w:t>R-S pomocí NAND,</w:t>
        <w:tab/>
        <w:tab/>
        <w:tab/>
        <w:t>NOR;</w:t>
        <w:tab/>
        <w:tab/>
        <w:tab/>
        <w:tab/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162685" cy="1652270"/>
            <wp:effectExtent l="0" t="0" r="0" b="0"/>
            <wp:docPr id="17" name="Obrázek 17" descr="rozkres p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rozkres pinu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1162685" cy="1654175"/>
            <wp:effectExtent l="0" t="0" r="0" b="0"/>
            <wp:docPr id="18" name="Obrázek 18" descr="rozkres p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rozkres pinu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 xml:space="preserve"> </w:t>
      </w:r>
      <w:r>
        <w:rPr/>
        <w:drawing>
          <wp:inline distT="0" distB="0" distL="0" distR="0">
            <wp:extent cx="1162685" cy="1654175"/>
            <wp:effectExtent l="0" t="0" r="0" b="0"/>
            <wp:docPr id="19" name="Obrázek 18 kopie 1" descr="rozkres p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8 kopie 1" descr="rozkres pinu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R-S-T pomocí NAND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162685" cy="1652270"/>
            <wp:effectExtent l="0" t="0" r="0" b="0"/>
            <wp:docPr id="20" name="Obrázek 19" descr="rozkres pinu 1 obvod 14 p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19" descr="rozkres pinu 1 obvod 14 pinu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Typy integrovaných obvodů a počty hradel a jejich spotřeba dle katalogových listů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  <w:br/>
        <w:br/>
        <w:br/>
        <w:br/>
        <w:br/>
        <w:br/>
        <w:br/>
        <w:br/>
        <w:br/>
        <w:br/>
        <w:br/>
        <w:br/>
        <w:br/>
      </w:r>
    </w:p>
    <w:sectPr>
      <w:headerReference w:type="even" r:id="rId22"/>
      <w:headerReference w:type="default" r:id="rId23"/>
      <w:headerReference w:type="first" r:id="rId24"/>
      <w:footerReference w:type="even" r:id="rId25"/>
      <w:footerReference w:type="default" r:id="rId26"/>
      <w:footerReference w:type="first" r:id="rId27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body, úloha je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kladntextChar" w:customStyle="1">
    <w:name w:val="Základní text Char"/>
    <w:basedOn w:val="DefaultParagraphFont"/>
    <w:semiHidden/>
    <w:qFormat/>
    <w:rsid w:val="009a34dd"/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ZkladntextChar"/>
    <w:semiHidden/>
    <w:rsid w:val="009a34dd"/>
    <w:pPr>
      <w:spacing w:lineRule="auto" w:line="360" w:before="0" w:after="120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1.png"/><Relationship Id="rId15" Type="http://schemas.openxmlformats.org/officeDocument/2006/relationships/image" Target="media/image11.png"/><Relationship Id="rId16" Type="http://schemas.openxmlformats.org/officeDocument/2006/relationships/image" Target="media/image11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otnotes" Target="footnotes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<Relationship Id="rId34" Type="http://schemas.openxmlformats.org/officeDocument/2006/relationships/customXml" Target="../customXml/item2.xml"/><Relationship Id="rId35" Type="http://schemas.openxmlformats.org/officeDocument/2006/relationships/customXml" Target="../customXml/item3.xml"/><Relationship Id="rId3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C02E0-2ABA-456A-A3FF-9915615D6DCD}"/>
</file>

<file path=customXml/itemProps2.xml><?xml version="1.0" encoding="utf-8"?>
<ds:datastoreItem xmlns:ds="http://schemas.openxmlformats.org/officeDocument/2006/customXml" ds:itemID="{DE8C6D21-D2FF-4840-8B78-F6CA199578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2E1FDE-11A1-4B54-A9F7-3D476474E405}"/>
</file>

<file path=customXml/itemProps4.xml><?xml version="1.0" encoding="utf-8"?>
<ds:datastoreItem xmlns:ds="http://schemas.openxmlformats.org/officeDocument/2006/customXml" ds:itemID="{2F7FEC79-EAB1-4023-8ADB-70DE50427956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107</TotalTime>
  <Application>LibreOffice/24.2.3.2$Linux_X86_64 LibreOffice_project/420$Build-2</Application>
  <AppVersion>15.0000</AppVersion>
  <Pages>10</Pages>
  <Words>1466</Words>
  <Characters>9236</Characters>
  <CharactersWithSpaces>10396</CharactersWithSpaces>
  <Paragraphs>337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2023-11-09T21:52:00Z</dcterms:created>
  <dc:creator>pietschmann</dc:creator>
  <dc:description/>
  <dc:language>cs-CZ</dc:language>
  <cp:lastModifiedBy>Vojtěch Vašek</cp:lastModifiedBy>
  <cp:lastPrinted>2023-11-09T21:52:00Z</cp:lastPrinted>
  <dcterms:modified xsi:type="dcterms:W3CDTF">2024-06-10T09:32:54Z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